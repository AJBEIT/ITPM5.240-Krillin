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18B1F" w14:textId="77777777" w:rsidR="001C4533" w:rsidRDefault="00B777C6" w:rsidP="00415363">
      <w:pPr>
        <w:pStyle w:val="Title"/>
      </w:pPr>
      <w:r w:rsidRPr="000547C0">
        <w:t xml:space="preserve">Note: </w:t>
      </w:r>
    </w:p>
    <w:p w14:paraId="63BD5093" w14:textId="0A62DADE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>Practical Project – Iteration 1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20B680BB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DA63F3">
        <w:rPr>
          <w:rFonts w:asciiTheme="minorHAnsi" w:hAnsiTheme="minorHAnsi" w:cstheme="minorHAnsi"/>
          <w:color w:val="1F497D" w:themeColor="text2"/>
        </w:rPr>
        <w:t>3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53C61533" w:rsidR="00D62E01" w:rsidRPr="005E17E4" w:rsidRDefault="00893F1C">
            <w:pPr>
              <w:pStyle w:val="Heading3"/>
              <w:rPr>
                <w:rFonts w:asciiTheme="minorHAnsi" w:hAnsiTheme="minorHAnsi" w:cstheme="minorHAnsi"/>
                <w:lang w:val="en-NZ"/>
              </w:rPr>
            </w:pPr>
            <w:r>
              <w:rPr>
                <w:rFonts w:asciiTheme="minorHAnsi" w:hAnsiTheme="minorHAnsi" w:cstheme="minorHAnsi"/>
              </w:rPr>
              <w:t>15</w:t>
            </w:r>
            <w:r w:rsidR="005E17E4"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</w:rPr>
              <w:t>05</w:t>
            </w:r>
            <w:r w:rsidR="005E17E4">
              <w:rPr>
                <w:rFonts w:asciiTheme="minorHAnsi" w:hAnsiTheme="minorHAnsi" w:cstheme="minorHAnsi"/>
              </w:rPr>
              <w:t>/</w:t>
            </w:r>
            <w:r w:rsidR="006D7A66">
              <w:rPr>
                <w:rFonts w:asciiTheme="minorHAnsi" w:hAnsiTheme="minorHAnsi" w:cstheme="minorHAnsi"/>
              </w:rPr>
              <w:t>20</w:t>
            </w:r>
            <w:r w:rsidR="00326162">
              <w:rPr>
                <w:rFonts w:asciiTheme="minorHAnsi" w:hAnsiTheme="minorHAnsi" w:cstheme="minorHAnsi"/>
              </w:rPr>
              <w:t xml:space="preserve">24 </w:t>
            </w:r>
            <w:r w:rsidR="00E27375">
              <w:rPr>
                <w:rFonts w:asciiTheme="minorHAnsi" w:hAnsiTheme="minorHAnsi" w:cstheme="minorHAnsi"/>
              </w:rPr>
              <w:t xml:space="preserve">and 22/05/2024 </w:t>
            </w:r>
            <w:r w:rsidR="00326162">
              <w:rPr>
                <w:rFonts w:asciiTheme="minorHAnsi" w:hAnsiTheme="minorHAnsi" w:cstheme="minorHAnsi"/>
              </w:rPr>
              <w:t xml:space="preserve"> </w:t>
            </w:r>
          </w:p>
          <w:p w14:paraId="3C5464D8" w14:textId="5C8E0C4D" w:rsidR="00D62E01" w:rsidRPr="000547C0" w:rsidRDefault="00737530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13:00 – 15:00</w:t>
            </w:r>
          </w:p>
          <w:p w14:paraId="0CAD7FF3" w14:textId="2A81D719" w:rsidR="002B2D13" w:rsidRPr="000547C0" w:rsidRDefault="00737530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Emerson Street, </w:t>
            </w:r>
            <w:r w:rsidR="00101E72">
              <w:rPr>
                <w:rFonts w:asciiTheme="minorHAnsi" w:hAnsiTheme="minorHAnsi" w:cstheme="minorHAnsi"/>
              </w:rPr>
              <w:t>259A</w:t>
            </w:r>
            <w:r w:rsidR="00073BBD">
              <w:rPr>
                <w:rFonts w:asciiTheme="minorHAnsi" w:hAnsiTheme="minorHAnsi" w:cstheme="minorHAnsi"/>
              </w:rPr>
              <w:t xml:space="preserve"> Second Floor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6183F25B" w:rsidR="00B777C6" w:rsidRPr="000547C0" w:rsidRDefault="00893F1C" w:rsidP="00893F1C">
            <w:pPr>
              <w:rPr>
                <w:rFonts w:cstheme="minorHAnsi"/>
                <w:color w:val="1F497D" w:themeColor="text2"/>
              </w:rPr>
            </w:pPr>
            <w:r>
              <w:rPr>
                <w:rFonts w:cstheme="minorHAnsi"/>
                <w:color w:val="1F497D" w:themeColor="text2"/>
              </w:rPr>
              <w:t xml:space="preserve"> </w:t>
            </w: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4F5E9715" w:rsidR="002B2D13" w:rsidRPr="000547C0" w:rsidRDefault="00137D26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Alex</w:t>
            </w:r>
            <w:r w:rsidR="008B1B46">
              <w:rPr>
                <w:rFonts w:cstheme="minorHAnsi"/>
              </w:rPr>
              <w:t xml:space="preserve"> B</w:t>
            </w:r>
            <w:r w:rsidR="00FD5EC1">
              <w:rPr>
                <w:rFonts w:cstheme="minorHAnsi"/>
              </w:rPr>
              <w:t>ourk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70459FBE" w:rsidR="002B2D13" w:rsidRPr="000547C0" w:rsidRDefault="0049494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Krillin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017F39EC" w:rsidR="002B2D13" w:rsidRPr="000547C0" w:rsidRDefault="0049494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Luan</w:t>
            </w:r>
            <w:r w:rsidR="00F37D50">
              <w:rPr>
                <w:rFonts w:cstheme="minorHAnsi"/>
              </w:rPr>
              <w:t xml:space="preserve"> Mangels</w:t>
            </w:r>
          </w:p>
        </w:tc>
        <w:tc>
          <w:tcPr>
            <w:tcW w:w="1779" w:type="dxa"/>
          </w:tcPr>
          <w:p w14:paraId="2727D4AE" w14:textId="77777777" w:rsidR="002B2D13" w:rsidRPr="000547C0" w:rsidRDefault="004E2D11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223409E1" w:rsidR="002B2D13" w:rsidRPr="000547C0" w:rsidRDefault="007E002D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Luan</w:t>
            </w:r>
            <w:r w:rsidR="00022305">
              <w:rPr>
                <w:rFonts w:cstheme="minorHAnsi"/>
              </w:rPr>
              <w:t>, Alex, Hunter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4E2D11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21DEC4A9" w:rsidR="00212D56" w:rsidRPr="000547C0" w:rsidRDefault="00137D26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Hunter</w:t>
            </w:r>
            <w:r w:rsidR="00FD5EC1">
              <w:rPr>
                <w:rFonts w:cstheme="minorHAnsi"/>
              </w:rPr>
              <w:t xml:space="preserve"> Mends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51403D65" w:rsidR="00212D56" w:rsidRPr="000547C0" w:rsidRDefault="008640C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Anthony</w:t>
            </w:r>
            <w:r w:rsidR="00FD5EC1">
              <w:rPr>
                <w:rFonts w:cstheme="minorHAnsi"/>
              </w:rPr>
              <w:t xml:space="preserve"> Nguyen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4E2D11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1464210C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  <w:r w:rsidR="00F37D50">
              <w:rPr>
                <w:rFonts w:cstheme="minorHAnsi"/>
              </w:rPr>
              <w:t xml:space="preserve"> or </w:t>
            </w:r>
            <w:r w:rsidR="00B31786">
              <w:rPr>
                <w:rFonts w:cstheme="minorHAnsi"/>
              </w:rPr>
              <w:t>device capable of communication in Teams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0A5692EA" w14:textId="51CF3C22" w:rsidR="003910D0" w:rsidRPr="003910D0" w:rsidRDefault="00733D96" w:rsidP="003910D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Complete and review the risk register.</w:t>
            </w:r>
          </w:p>
          <w:p w14:paraId="6A0DCBDE" w14:textId="6A0289EE" w:rsidR="000547C0" w:rsidRDefault="003910D0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 xml:space="preserve">Complete </w:t>
            </w:r>
            <w:r w:rsidR="00733D96">
              <w:rPr>
                <w:rFonts w:cstheme="minorHAnsi"/>
              </w:rPr>
              <w:t xml:space="preserve">the user acceptance testing. </w:t>
            </w:r>
          </w:p>
          <w:p w14:paraId="2EDE499F" w14:textId="528274A6" w:rsidR="003335F9" w:rsidRPr="000547C0" w:rsidRDefault="00733D96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Uploading website to GitHub and reflect on project.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410DFD1F" w14:textId="77777777" w:rsidR="00733D96" w:rsidRPr="00733D96" w:rsidRDefault="00733D96" w:rsidP="00733D96">
            <w:pPr>
              <w:spacing w:before="60" w:after="60" w:line="276" w:lineRule="auto"/>
              <w:rPr>
                <w:rFonts w:cstheme="minorHAnsi"/>
              </w:rPr>
            </w:pPr>
            <w:r w:rsidRPr="00733D96">
              <w:rPr>
                <w:rFonts w:cstheme="minorHAnsi"/>
              </w:rPr>
              <w:t>Complete and review the risk register.</w:t>
            </w:r>
          </w:p>
          <w:p w14:paraId="5CBAE6E5" w14:textId="4A28EFCD" w:rsidR="002B2D13" w:rsidRPr="000547C0" w:rsidRDefault="002B2D13">
            <w:pPr>
              <w:rPr>
                <w:rFonts w:cstheme="minorHAnsi"/>
              </w:rPr>
            </w:pPr>
          </w:p>
        </w:tc>
        <w:tc>
          <w:tcPr>
            <w:tcW w:w="1324" w:type="dxa"/>
          </w:tcPr>
          <w:p w14:paraId="0938B73C" w14:textId="77777777" w:rsidR="002B2D13" w:rsidRPr="000547C0" w:rsidRDefault="004E2D11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7F689DCB" w:rsidR="002B2D13" w:rsidRPr="000547C0" w:rsidRDefault="00417461">
            <w:pPr>
              <w:rPr>
                <w:rFonts w:cstheme="minorHAnsi"/>
              </w:rPr>
            </w:pPr>
            <w:r>
              <w:rPr>
                <w:rFonts w:cstheme="minorHAnsi"/>
              </w:rPr>
              <w:t>Hunter Mends</w:t>
            </w:r>
          </w:p>
        </w:tc>
      </w:tr>
    </w:tbl>
    <w:p w14:paraId="2A5FEBA1" w14:textId="77777777" w:rsidR="0012287E" w:rsidRDefault="004E2D1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  <w:r w:rsidR="009566D7">
        <w:rPr>
          <w:rFonts w:cstheme="minorHAnsi"/>
        </w:rPr>
        <w:t xml:space="preserve"> </w:t>
      </w:r>
    </w:p>
    <w:p w14:paraId="51223FD6" w14:textId="45E9EAE2" w:rsidR="00417461" w:rsidRPr="00D15151" w:rsidRDefault="009566D7" w:rsidP="00D15151">
      <w:pPr>
        <w:pStyle w:val="Heading4"/>
        <w:rPr>
          <w:rFonts w:cstheme="minorHAnsi"/>
          <w:b w:val="0"/>
          <w:bCs/>
        </w:rPr>
      </w:pPr>
      <w:r>
        <w:rPr>
          <w:rFonts w:cstheme="minorHAnsi"/>
          <w:b w:val="0"/>
          <w:bCs/>
        </w:rPr>
        <w:t xml:space="preserve">Assessing </w:t>
      </w:r>
      <w:r w:rsidR="00037B3F">
        <w:rPr>
          <w:rFonts w:cstheme="minorHAnsi"/>
          <w:b w:val="0"/>
          <w:bCs/>
        </w:rPr>
        <w:t>risks this late into the project felt a bit awkward</w:t>
      </w:r>
      <w:r w:rsidR="00C034AB">
        <w:rPr>
          <w:rFonts w:cstheme="minorHAnsi"/>
          <w:b w:val="0"/>
          <w:bCs/>
        </w:rPr>
        <w:t xml:space="preserve"> but we wouldn’t say that it made </w:t>
      </w:r>
      <w:r w:rsidR="00FD5973">
        <w:rPr>
          <w:rFonts w:cstheme="minorHAnsi"/>
          <w:b w:val="0"/>
          <w:bCs/>
        </w:rPr>
        <w:t xml:space="preserve">identifying and addressing them any more difficult </w:t>
      </w:r>
      <w:r w:rsidR="0012287E">
        <w:rPr>
          <w:rFonts w:cstheme="minorHAnsi"/>
          <w:b w:val="0"/>
          <w:bCs/>
        </w:rPr>
        <w:t>than</w:t>
      </w:r>
      <w:r w:rsidR="00FD5973">
        <w:rPr>
          <w:rFonts w:cstheme="minorHAnsi"/>
          <w:b w:val="0"/>
          <w:bCs/>
        </w:rPr>
        <w:t xml:space="preserve"> it would have been at the beginning of the project. </w:t>
      </w:r>
      <w:r w:rsidR="00D15151">
        <w:rPr>
          <w:rFonts w:cstheme="minorHAnsi"/>
          <w:b w:val="0"/>
          <w:bCs/>
        </w:rPr>
        <w:t>However,</w:t>
      </w:r>
      <w:r w:rsidR="00D922EF">
        <w:rPr>
          <w:rFonts w:cstheme="minorHAnsi"/>
          <w:b w:val="0"/>
          <w:bCs/>
        </w:rPr>
        <w:t xml:space="preserve"> </w:t>
      </w:r>
      <w:r w:rsidR="00032917">
        <w:rPr>
          <w:rFonts w:cstheme="minorHAnsi"/>
          <w:b w:val="0"/>
          <w:bCs/>
        </w:rPr>
        <w:t xml:space="preserve">hindsight was particularly helpful in </w:t>
      </w:r>
      <w:r w:rsidR="00D15151">
        <w:rPr>
          <w:rFonts w:cstheme="minorHAnsi"/>
          <w:b w:val="0"/>
          <w:bCs/>
        </w:rPr>
        <w:t>this task.</w:t>
      </w:r>
    </w:p>
    <w:p w14:paraId="109ADBA9" w14:textId="77777777" w:rsidR="002B2D13" w:rsidRPr="000547C0" w:rsidRDefault="004E2D1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71C254BE" w:rsidR="002B2D13" w:rsidRDefault="00FB57F5">
      <w:pPr>
        <w:rPr>
          <w:rFonts w:cstheme="minorHAnsi"/>
        </w:rPr>
      </w:pPr>
      <w:r>
        <w:rPr>
          <w:rFonts w:cstheme="minorHAnsi"/>
        </w:rPr>
        <w:t xml:space="preserve">In our opinion, </w:t>
      </w:r>
      <w:r w:rsidR="006F01EE">
        <w:rPr>
          <w:rFonts w:cstheme="minorHAnsi"/>
        </w:rPr>
        <w:t>identifying risks was a fairly easy task to do with the assistance of hindsight</w:t>
      </w:r>
      <w:r w:rsidR="00726E2C">
        <w:rPr>
          <w:rFonts w:cstheme="minorHAnsi"/>
        </w:rPr>
        <w:t xml:space="preserve"> and we believe that we’ve discovered and addressed the most significant ones </w:t>
      </w:r>
      <w:r w:rsidR="0023269E">
        <w:rPr>
          <w:rFonts w:cstheme="minorHAnsi"/>
        </w:rPr>
        <w:t>related to our group.</w:t>
      </w:r>
    </w:p>
    <w:p w14:paraId="262C943B" w14:textId="77777777" w:rsidR="00417461" w:rsidRPr="000547C0" w:rsidRDefault="00417461">
      <w:pPr>
        <w:rPr>
          <w:rFonts w:cstheme="minorHAnsi"/>
        </w:rPr>
      </w:pP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4E2D11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4E2D11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4E2D11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77FBDA2F" w:rsidR="002B2D13" w:rsidRPr="000547C0" w:rsidRDefault="00417461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The completing of the risk register</w:t>
            </w:r>
          </w:p>
        </w:tc>
        <w:tc>
          <w:tcPr>
            <w:tcW w:w="3060" w:type="dxa"/>
          </w:tcPr>
          <w:p w14:paraId="06BF676B" w14:textId="55157AD9" w:rsidR="002B2D13" w:rsidRPr="000547C0" w:rsidRDefault="00417461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Hunter Mends</w:t>
            </w:r>
          </w:p>
        </w:tc>
        <w:tc>
          <w:tcPr>
            <w:tcW w:w="1854" w:type="dxa"/>
          </w:tcPr>
          <w:p w14:paraId="77EF2373" w14:textId="5488D86D" w:rsidR="002B2D13" w:rsidRPr="000547C0" w:rsidRDefault="00337E3C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15/05/2024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5DBC7985" w:rsidR="002B2D13" w:rsidRPr="000547C0" w:rsidRDefault="00417461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Provide input and feedback</w:t>
            </w:r>
          </w:p>
        </w:tc>
        <w:tc>
          <w:tcPr>
            <w:tcW w:w="3060" w:type="dxa"/>
          </w:tcPr>
          <w:p w14:paraId="7376FD88" w14:textId="4B4DF4B5" w:rsidR="002B2D13" w:rsidRPr="000547C0" w:rsidRDefault="00337E3C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Luan, Alex, Anthony</w:t>
            </w:r>
          </w:p>
        </w:tc>
        <w:tc>
          <w:tcPr>
            <w:tcW w:w="1854" w:type="dxa"/>
          </w:tcPr>
          <w:p w14:paraId="36E951F4" w14:textId="364B1419" w:rsidR="002B2D13" w:rsidRPr="000547C0" w:rsidRDefault="00337E3C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15/05/</w:t>
            </w:r>
            <w:r w:rsidR="00C63FF4">
              <w:rPr>
                <w:rFonts w:cstheme="minorHAnsi"/>
              </w:rPr>
              <w:t>2024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Agenda Item 2:</w:t>
            </w:r>
          </w:p>
        </w:tc>
        <w:tc>
          <w:tcPr>
            <w:tcW w:w="4970" w:type="dxa"/>
          </w:tcPr>
          <w:p w14:paraId="5A2E62D2" w14:textId="7D1C63A9" w:rsidR="00D62E01" w:rsidRPr="000547C0" w:rsidRDefault="00733D96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Complete the user acceptance testing.</w:t>
            </w:r>
          </w:p>
        </w:tc>
        <w:tc>
          <w:tcPr>
            <w:tcW w:w="1324" w:type="dxa"/>
          </w:tcPr>
          <w:p w14:paraId="4091F5A5" w14:textId="77777777" w:rsidR="00D62E01" w:rsidRPr="000547C0" w:rsidRDefault="004E2D11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1ECA0060" w:rsidR="00D62E01" w:rsidRPr="000547C0" w:rsidRDefault="0043672F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Alex Bourk</w:t>
            </w:r>
          </w:p>
        </w:tc>
      </w:tr>
    </w:tbl>
    <w:p w14:paraId="678F69FE" w14:textId="77777777" w:rsidR="00D62E01" w:rsidRPr="000547C0" w:rsidRDefault="004E2D11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4F585168" w:rsidR="00D62E01" w:rsidRDefault="0023269E" w:rsidP="00D62E01">
      <w:pPr>
        <w:rPr>
          <w:rFonts w:cstheme="minorHAnsi"/>
        </w:rPr>
      </w:pPr>
      <w:r>
        <w:rPr>
          <w:rFonts w:cstheme="minorHAnsi"/>
        </w:rPr>
        <w:t xml:space="preserve">The user acceptance testing was a rush to get done due to </w:t>
      </w:r>
      <w:r w:rsidR="00DA0EAE">
        <w:rPr>
          <w:rFonts w:cstheme="minorHAnsi"/>
        </w:rPr>
        <w:t>unforeseeable circumstances. Nevertheless</w:t>
      </w:r>
      <w:r w:rsidR="00386266">
        <w:rPr>
          <w:rFonts w:cstheme="minorHAnsi"/>
        </w:rPr>
        <w:t>,</w:t>
      </w:r>
      <w:r w:rsidR="00DA0EAE">
        <w:rPr>
          <w:rFonts w:cstheme="minorHAnsi"/>
        </w:rPr>
        <w:t xml:space="preserve"> we’re still able to </w:t>
      </w:r>
      <w:r w:rsidR="003D49B2">
        <w:rPr>
          <w:rFonts w:cstheme="minorHAnsi"/>
        </w:rPr>
        <w:t>complete this task effectively.</w:t>
      </w:r>
    </w:p>
    <w:p w14:paraId="150AFEF6" w14:textId="77777777" w:rsidR="0023269E" w:rsidRPr="000547C0" w:rsidRDefault="0023269E" w:rsidP="00D62E01">
      <w:pPr>
        <w:rPr>
          <w:rFonts w:cstheme="minorHAnsi"/>
        </w:rPr>
      </w:pPr>
    </w:p>
    <w:p w14:paraId="1804FCAD" w14:textId="77777777" w:rsidR="00D62E01" w:rsidRPr="000547C0" w:rsidRDefault="004E2D11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56E11A7D" w:rsidR="00D62E01" w:rsidRDefault="00CA2F11" w:rsidP="00D62E01">
      <w:pPr>
        <w:rPr>
          <w:rFonts w:cstheme="minorHAnsi"/>
        </w:rPr>
      </w:pPr>
      <w:r>
        <w:rPr>
          <w:rFonts w:cstheme="minorHAnsi"/>
        </w:rPr>
        <w:t xml:space="preserve">Even though we took longer than planned </w:t>
      </w:r>
      <w:r w:rsidR="00FE0256">
        <w:rPr>
          <w:rFonts w:cstheme="minorHAnsi"/>
        </w:rPr>
        <w:t>to finish</w:t>
      </w:r>
      <w:r>
        <w:rPr>
          <w:rFonts w:cstheme="minorHAnsi"/>
        </w:rPr>
        <w:t xml:space="preserve"> this task</w:t>
      </w:r>
      <w:r w:rsidR="00B81401">
        <w:rPr>
          <w:rFonts w:cstheme="minorHAnsi"/>
        </w:rPr>
        <w:t xml:space="preserve">. </w:t>
      </w:r>
      <w:r w:rsidR="00FE0256">
        <w:rPr>
          <w:rFonts w:cstheme="minorHAnsi"/>
        </w:rPr>
        <w:t>We’re</w:t>
      </w:r>
      <w:r w:rsidR="00B81401">
        <w:rPr>
          <w:rFonts w:cstheme="minorHAnsi"/>
        </w:rPr>
        <w:t xml:space="preserve"> still on track to complete our </w:t>
      </w:r>
      <w:r w:rsidR="00FE0256">
        <w:rPr>
          <w:rFonts w:cstheme="minorHAnsi"/>
        </w:rPr>
        <w:t>progress report hand over.</w:t>
      </w:r>
    </w:p>
    <w:p w14:paraId="4A8CB839" w14:textId="77777777" w:rsidR="00CA2F11" w:rsidRPr="000547C0" w:rsidRDefault="00CA2F11" w:rsidP="00D62E01">
      <w:pPr>
        <w:rPr>
          <w:rFonts w:cstheme="minorHAnsi"/>
        </w:rPr>
      </w:pP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4E2D11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4E2D11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4E2D11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53215BB1" w:rsidR="00D60069" w:rsidRPr="000547C0" w:rsidRDefault="000C2384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Upload all required files to GitHub</w:t>
            </w:r>
          </w:p>
        </w:tc>
        <w:tc>
          <w:tcPr>
            <w:tcW w:w="3060" w:type="dxa"/>
          </w:tcPr>
          <w:p w14:paraId="5D1FAAC7" w14:textId="44935304" w:rsidR="00D60069" w:rsidRPr="000547C0" w:rsidRDefault="00C63FF4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Whole group</w:t>
            </w:r>
          </w:p>
        </w:tc>
        <w:tc>
          <w:tcPr>
            <w:tcW w:w="1854" w:type="dxa"/>
          </w:tcPr>
          <w:p w14:paraId="22E77F38" w14:textId="760E2609" w:rsidR="00D60069" w:rsidRPr="000547C0" w:rsidRDefault="00C63FF4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22/05/2024</w:t>
            </w:r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108216C9" w:rsidR="00D60069" w:rsidRPr="000547C0" w:rsidRDefault="000C2384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Test the website and complete the template document</w:t>
            </w:r>
          </w:p>
        </w:tc>
        <w:tc>
          <w:tcPr>
            <w:tcW w:w="3060" w:type="dxa"/>
          </w:tcPr>
          <w:p w14:paraId="20BA607F" w14:textId="076E9E87" w:rsidR="00D60069" w:rsidRPr="000547C0" w:rsidRDefault="000C2384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Alex Bourk</w:t>
            </w:r>
          </w:p>
        </w:tc>
        <w:tc>
          <w:tcPr>
            <w:tcW w:w="1854" w:type="dxa"/>
          </w:tcPr>
          <w:p w14:paraId="2914B697" w14:textId="5C6BA4A6" w:rsidR="00D60069" w:rsidRPr="000547C0" w:rsidRDefault="00877DA3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23/05/2024</w:t>
            </w:r>
          </w:p>
        </w:tc>
      </w:tr>
      <w:tr w:rsidR="00D60069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7CA3F04F" w:rsidR="00D60069" w:rsidRPr="000547C0" w:rsidRDefault="00D60069" w:rsidP="001E25C3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cstheme="minorHAnsi"/>
              </w:rPr>
            </w:pPr>
          </w:p>
        </w:tc>
        <w:tc>
          <w:tcPr>
            <w:tcW w:w="3060" w:type="dxa"/>
            <w:tcMar>
              <w:bottom w:w="288" w:type="dxa"/>
            </w:tcMar>
          </w:tcPr>
          <w:p w14:paraId="7EDEB6A9" w14:textId="7C014B3C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  <w:tc>
          <w:tcPr>
            <w:tcW w:w="1854" w:type="dxa"/>
            <w:tcMar>
              <w:bottom w:w="288" w:type="dxa"/>
            </w:tcMar>
          </w:tcPr>
          <w:p w14:paraId="411261B6" w14:textId="2DB4F251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37F9CA5" w14:textId="77777777" w:rsidTr="006344A8">
        <w:tc>
          <w:tcPr>
            <w:tcW w:w="1620" w:type="dxa"/>
          </w:tcPr>
          <w:p w14:paraId="7707E20D" w14:textId="4F6F6A1E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 w14:paraId="0477FAA5" w14:textId="74BF77BF" w:rsidR="00D62E01" w:rsidRPr="000547C0" w:rsidRDefault="00733D96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Uploading website to GitHub and reflect on project</w:t>
            </w:r>
            <w:r w:rsidR="00417461">
              <w:rPr>
                <w:rFonts w:cstheme="minorHAnsi"/>
              </w:rPr>
              <w:t>.</w:t>
            </w:r>
          </w:p>
        </w:tc>
        <w:tc>
          <w:tcPr>
            <w:tcW w:w="1324" w:type="dxa"/>
          </w:tcPr>
          <w:p w14:paraId="09D75167" w14:textId="77777777" w:rsidR="00D62E01" w:rsidRPr="000547C0" w:rsidRDefault="004E2D11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245A9E82" w14:textId="093C7139" w:rsidR="00D62E01" w:rsidRPr="000547C0" w:rsidRDefault="00C63FF4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Everyone</w:t>
            </w:r>
          </w:p>
        </w:tc>
      </w:tr>
    </w:tbl>
    <w:p w14:paraId="11A9415B" w14:textId="77777777" w:rsidR="00D62E01" w:rsidRPr="000547C0" w:rsidRDefault="004E2D11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253D0A9D" w14:textId="3D68E380" w:rsidR="00D62E01" w:rsidRDefault="00532E98" w:rsidP="00D62E01">
      <w:pPr>
        <w:rPr>
          <w:rFonts w:cstheme="minorHAnsi"/>
        </w:rPr>
      </w:pPr>
      <w:r>
        <w:rPr>
          <w:rFonts w:cstheme="minorHAnsi"/>
        </w:rPr>
        <w:t>The start of our project was a little bit rough to say the least. Although after a while we managed to get back on track at around Iteration 2 with a proper plan and division of tasks</w:t>
      </w:r>
      <w:r w:rsidR="0064635D">
        <w:rPr>
          <w:rFonts w:cstheme="minorHAnsi"/>
        </w:rPr>
        <w:t>. This</w:t>
      </w:r>
      <w:r w:rsidR="0029425C">
        <w:rPr>
          <w:rFonts w:cstheme="minorHAnsi"/>
        </w:rPr>
        <w:t xml:space="preserve"> efficient work</w:t>
      </w:r>
      <w:r w:rsidR="0064635D">
        <w:rPr>
          <w:rFonts w:cstheme="minorHAnsi"/>
        </w:rPr>
        <w:t xml:space="preserve"> period was short lived though as </w:t>
      </w:r>
      <w:r w:rsidR="00C53F55">
        <w:rPr>
          <w:rFonts w:cstheme="minorHAnsi"/>
        </w:rPr>
        <w:t xml:space="preserve">the </w:t>
      </w:r>
      <w:r w:rsidR="00B9158B">
        <w:rPr>
          <w:rFonts w:cstheme="minorHAnsi"/>
        </w:rPr>
        <w:t xml:space="preserve">tasks for Iteration 3 </w:t>
      </w:r>
      <w:r w:rsidR="0029425C">
        <w:rPr>
          <w:rFonts w:cstheme="minorHAnsi"/>
        </w:rPr>
        <w:t>we’re</w:t>
      </w:r>
      <w:r w:rsidR="00B9158B">
        <w:rPr>
          <w:rFonts w:cstheme="minorHAnsi"/>
        </w:rPr>
        <w:t xml:space="preserve"> a bit </w:t>
      </w:r>
      <w:r w:rsidR="0029425C">
        <w:rPr>
          <w:rFonts w:cstheme="minorHAnsi"/>
        </w:rPr>
        <w:t>more rushed when compared even to Iteration 1</w:t>
      </w:r>
      <w:r w:rsidR="004E2D11">
        <w:rPr>
          <w:rFonts w:cstheme="minorHAnsi"/>
        </w:rPr>
        <w:t xml:space="preserve"> due to various reasons and setbacks</w:t>
      </w:r>
      <w:r w:rsidR="0029425C">
        <w:rPr>
          <w:rFonts w:cstheme="minorHAnsi"/>
        </w:rPr>
        <w:t>.</w:t>
      </w:r>
      <w:r w:rsidR="004E2D11">
        <w:rPr>
          <w:rFonts w:cstheme="minorHAnsi"/>
        </w:rPr>
        <w:t xml:space="preserve"> </w:t>
      </w:r>
    </w:p>
    <w:p w14:paraId="26D7EE1C" w14:textId="77777777" w:rsidR="00A629C5" w:rsidRPr="000547C0" w:rsidRDefault="00A629C5" w:rsidP="00D62E01">
      <w:pPr>
        <w:rPr>
          <w:rFonts w:cstheme="minorHAnsi"/>
        </w:rPr>
      </w:pPr>
    </w:p>
    <w:p w14:paraId="31CCF89C" w14:textId="77777777" w:rsidR="00D62E01" w:rsidRPr="000547C0" w:rsidRDefault="004E2D11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F6A4EC4" w14:textId="63E21CCF" w:rsidR="00D62E01" w:rsidRDefault="00532E98" w:rsidP="00D62E01">
      <w:pPr>
        <w:rPr>
          <w:rFonts w:cstheme="minorHAnsi"/>
        </w:rPr>
      </w:pPr>
      <w:r>
        <w:rPr>
          <w:rFonts w:cstheme="minorHAnsi"/>
        </w:rPr>
        <w:t>Overall,</w:t>
      </w:r>
      <w:r w:rsidR="004F4DA1">
        <w:rPr>
          <w:rFonts w:cstheme="minorHAnsi"/>
        </w:rPr>
        <w:t xml:space="preserve"> </w:t>
      </w:r>
      <w:r w:rsidR="001D2D4F">
        <w:rPr>
          <w:rFonts w:cstheme="minorHAnsi"/>
        </w:rPr>
        <w:t>our</w:t>
      </w:r>
      <w:r w:rsidR="004F4DA1">
        <w:rPr>
          <w:rFonts w:cstheme="minorHAnsi"/>
        </w:rPr>
        <w:t xml:space="preserve"> project went really </w:t>
      </w:r>
      <w:r>
        <w:rPr>
          <w:rFonts w:cstheme="minorHAnsi"/>
        </w:rPr>
        <w:t>well,</w:t>
      </w:r>
      <w:r w:rsidR="004F4DA1">
        <w:rPr>
          <w:rFonts w:cstheme="minorHAnsi"/>
        </w:rPr>
        <w:t xml:space="preserve"> </w:t>
      </w:r>
      <w:r w:rsidR="00E10594">
        <w:rPr>
          <w:rFonts w:cstheme="minorHAnsi"/>
        </w:rPr>
        <w:t>and we managed to get all of our important tasks done and submitted before their due dates.</w:t>
      </w:r>
      <w:r w:rsidR="00132287">
        <w:rPr>
          <w:rFonts w:cstheme="minorHAnsi"/>
        </w:rPr>
        <w:t xml:space="preserve"> As a group that had a late </w:t>
      </w:r>
      <w:r w:rsidR="004E2D11">
        <w:rPr>
          <w:rFonts w:cstheme="minorHAnsi"/>
        </w:rPr>
        <w:t>additio</w:t>
      </w:r>
      <w:r>
        <w:rPr>
          <w:rFonts w:cstheme="minorHAnsi"/>
        </w:rPr>
        <w:t>n</w:t>
      </w:r>
      <w:r w:rsidR="004E2D11">
        <w:rPr>
          <w:rFonts w:cstheme="minorHAnsi"/>
        </w:rPr>
        <w:t xml:space="preserve"> to the team</w:t>
      </w:r>
      <w:r w:rsidR="00132287">
        <w:rPr>
          <w:rFonts w:cstheme="minorHAnsi"/>
        </w:rPr>
        <w:t xml:space="preserve"> and a semi-scuffed communication syste</w:t>
      </w:r>
      <w:r>
        <w:rPr>
          <w:rFonts w:cstheme="minorHAnsi"/>
        </w:rPr>
        <w:t>m, we’re all satisfied with our outcome.</w:t>
      </w:r>
    </w:p>
    <w:p w14:paraId="15067235" w14:textId="77777777" w:rsidR="004F4DA1" w:rsidRPr="000547C0" w:rsidRDefault="004F4DA1" w:rsidP="00D62E01">
      <w:pPr>
        <w:rPr>
          <w:rFonts w:cstheme="minorHAnsi"/>
        </w:rPr>
      </w:pP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BCA5033" w14:textId="77777777" w:rsidTr="001E0877">
        <w:trPr>
          <w:tblHeader/>
        </w:trPr>
        <w:tc>
          <w:tcPr>
            <w:tcW w:w="5310" w:type="dxa"/>
            <w:vAlign w:val="bottom"/>
          </w:tcPr>
          <w:p w14:paraId="4C5C83BA" w14:textId="77777777" w:rsidR="00D60069" w:rsidRPr="000547C0" w:rsidRDefault="004E2D11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4365E33" w14:textId="77777777" w:rsidR="00D60069" w:rsidRPr="000547C0" w:rsidRDefault="004E2D11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4C88606" w14:textId="77777777" w:rsidR="00D60069" w:rsidRPr="000547C0" w:rsidRDefault="004E2D11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FED4EEC" w14:textId="77777777" w:rsidTr="00284200">
        <w:tc>
          <w:tcPr>
            <w:tcW w:w="5310" w:type="dxa"/>
          </w:tcPr>
          <w:p w14:paraId="3B737AF6" w14:textId="32561149" w:rsidR="00D60069" w:rsidRPr="000547C0" w:rsidRDefault="008E16DF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Upload required files and </w:t>
            </w:r>
            <w:r w:rsidR="00A7506E">
              <w:rPr>
                <w:rFonts w:cstheme="minorHAnsi"/>
              </w:rPr>
              <w:t>provide any reflections</w:t>
            </w:r>
          </w:p>
        </w:tc>
        <w:tc>
          <w:tcPr>
            <w:tcW w:w="3060" w:type="dxa"/>
          </w:tcPr>
          <w:p w14:paraId="5840FF51" w14:textId="56E8142F" w:rsidR="00D60069" w:rsidRPr="000547C0" w:rsidRDefault="00C63FF4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Luan Mangels</w:t>
            </w:r>
          </w:p>
        </w:tc>
        <w:tc>
          <w:tcPr>
            <w:tcW w:w="1854" w:type="dxa"/>
          </w:tcPr>
          <w:p w14:paraId="508F98FF" w14:textId="01784230" w:rsidR="00D60069" w:rsidRPr="000547C0" w:rsidRDefault="00AA393E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31/05/2024</w:t>
            </w:r>
          </w:p>
        </w:tc>
      </w:tr>
      <w:tr w:rsidR="00D60069" w:rsidRPr="000547C0" w14:paraId="2F7DEA09" w14:textId="77777777" w:rsidTr="00284200">
        <w:tc>
          <w:tcPr>
            <w:tcW w:w="5310" w:type="dxa"/>
          </w:tcPr>
          <w:p w14:paraId="3DF976DF" w14:textId="2AE1E5AD" w:rsidR="00D60069" w:rsidRPr="000547C0" w:rsidRDefault="00A7506E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Upload required files and provide any reflections</w:t>
            </w:r>
          </w:p>
        </w:tc>
        <w:tc>
          <w:tcPr>
            <w:tcW w:w="3060" w:type="dxa"/>
          </w:tcPr>
          <w:p w14:paraId="26521943" w14:textId="36007307" w:rsidR="008E16DF" w:rsidRPr="000547C0" w:rsidRDefault="00C63FF4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Alex Bourk</w:t>
            </w:r>
          </w:p>
        </w:tc>
        <w:tc>
          <w:tcPr>
            <w:tcW w:w="1854" w:type="dxa"/>
          </w:tcPr>
          <w:p w14:paraId="369FE76C" w14:textId="67E5C82F" w:rsidR="00D60069" w:rsidRPr="0004235A" w:rsidRDefault="0004235A" w:rsidP="00284200">
            <w:pPr>
              <w:spacing w:after="80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31/05/2024</w:t>
            </w:r>
          </w:p>
        </w:tc>
      </w:tr>
      <w:tr w:rsidR="008E16DF" w:rsidRPr="000547C0" w14:paraId="4C183328" w14:textId="77777777" w:rsidTr="00284200">
        <w:tc>
          <w:tcPr>
            <w:tcW w:w="5310" w:type="dxa"/>
          </w:tcPr>
          <w:p w14:paraId="1E712ADC" w14:textId="3734F49E" w:rsidR="008E16DF" w:rsidRPr="000547C0" w:rsidRDefault="00A7506E" w:rsidP="00284200">
            <w:pPr>
              <w:pStyle w:val="ListBullet"/>
              <w:rPr>
                <w:rFonts w:cstheme="minorHAnsi"/>
              </w:rPr>
            </w:pPr>
            <w:r>
              <w:rPr>
                <w:rFonts w:cstheme="minorHAnsi"/>
              </w:rPr>
              <w:t>Upload required files and provide any reflections</w:t>
            </w:r>
          </w:p>
        </w:tc>
        <w:tc>
          <w:tcPr>
            <w:tcW w:w="3060" w:type="dxa"/>
          </w:tcPr>
          <w:p w14:paraId="7686054C" w14:textId="156D729F" w:rsidR="008E16DF" w:rsidRDefault="008E16DF" w:rsidP="00284200">
            <w:pPr>
              <w:rPr>
                <w:rFonts w:cstheme="minorHAnsi"/>
              </w:rPr>
            </w:pPr>
            <w:r>
              <w:rPr>
                <w:rFonts w:cstheme="minorHAnsi"/>
              </w:rPr>
              <w:t>Hunter Mends</w:t>
            </w:r>
          </w:p>
        </w:tc>
        <w:tc>
          <w:tcPr>
            <w:tcW w:w="1854" w:type="dxa"/>
          </w:tcPr>
          <w:p w14:paraId="0E862A7A" w14:textId="753DB239" w:rsidR="008E16DF" w:rsidRPr="000547C0" w:rsidRDefault="0004235A" w:rsidP="00284200">
            <w:pPr>
              <w:rPr>
                <w:rFonts w:cstheme="minorHAnsi"/>
              </w:rPr>
            </w:pPr>
            <w:r>
              <w:rPr>
                <w:rFonts w:cstheme="minorHAnsi"/>
              </w:rPr>
              <w:t>31/05/2024</w:t>
            </w:r>
          </w:p>
        </w:tc>
      </w:tr>
      <w:tr w:rsidR="008E16DF" w:rsidRPr="000547C0" w14:paraId="13445FDA" w14:textId="77777777" w:rsidTr="00284200">
        <w:tc>
          <w:tcPr>
            <w:tcW w:w="5310" w:type="dxa"/>
          </w:tcPr>
          <w:p w14:paraId="576F5F25" w14:textId="059911EA" w:rsidR="008E16DF" w:rsidRPr="000547C0" w:rsidRDefault="00A7506E" w:rsidP="00284200">
            <w:pPr>
              <w:pStyle w:val="ListBullet"/>
              <w:rPr>
                <w:rFonts w:cstheme="minorHAnsi"/>
              </w:rPr>
            </w:pPr>
            <w:r>
              <w:rPr>
                <w:rFonts w:cstheme="minorHAnsi"/>
              </w:rPr>
              <w:t>Upload required files and provide any reflections</w:t>
            </w:r>
          </w:p>
        </w:tc>
        <w:tc>
          <w:tcPr>
            <w:tcW w:w="3060" w:type="dxa"/>
          </w:tcPr>
          <w:p w14:paraId="66A1F192" w14:textId="297FF879" w:rsidR="008E16DF" w:rsidRDefault="008E16DF" w:rsidP="00284200">
            <w:pPr>
              <w:rPr>
                <w:rFonts w:cstheme="minorHAnsi"/>
              </w:rPr>
            </w:pPr>
            <w:r>
              <w:rPr>
                <w:rFonts w:cstheme="minorHAnsi"/>
              </w:rPr>
              <w:t>Anthony Nguyen</w:t>
            </w:r>
          </w:p>
        </w:tc>
        <w:tc>
          <w:tcPr>
            <w:tcW w:w="1854" w:type="dxa"/>
          </w:tcPr>
          <w:p w14:paraId="6DBD53CA" w14:textId="5AEB3E46" w:rsidR="008E16DF" w:rsidRPr="000547C0" w:rsidRDefault="0004235A" w:rsidP="00284200">
            <w:pPr>
              <w:rPr>
                <w:rFonts w:cstheme="minorHAnsi"/>
              </w:rPr>
            </w:pPr>
            <w:r>
              <w:rPr>
                <w:rFonts w:cstheme="minorHAnsi"/>
              </w:rPr>
              <w:t>31/05/2024</w:t>
            </w:r>
          </w:p>
        </w:tc>
      </w:tr>
      <w:tr w:rsidR="00D60069" w:rsidRPr="000547C0" w14:paraId="6F0B7BC3" w14:textId="77777777" w:rsidTr="00284200">
        <w:tc>
          <w:tcPr>
            <w:tcW w:w="5310" w:type="dxa"/>
            <w:tcMar>
              <w:bottom w:w="288" w:type="dxa"/>
            </w:tcMar>
          </w:tcPr>
          <w:p w14:paraId="0C881FE8" w14:textId="75A56726" w:rsidR="00D60069" w:rsidRPr="000547C0" w:rsidRDefault="00D60069" w:rsidP="00476A60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rFonts w:cstheme="minorHAnsi"/>
              </w:rPr>
            </w:pPr>
          </w:p>
        </w:tc>
        <w:tc>
          <w:tcPr>
            <w:tcW w:w="3060" w:type="dxa"/>
            <w:tcMar>
              <w:bottom w:w="288" w:type="dxa"/>
            </w:tcMar>
          </w:tcPr>
          <w:p w14:paraId="5D3CC971" w14:textId="44598078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  <w:tc>
          <w:tcPr>
            <w:tcW w:w="1854" w:type="dxa"/>
            <w:tcMar>
              <w:bottom w:w="288" w:type="dxa"/>
            </w:tcMar>
          </w:tcPr>
          <w:p w14:paraId="0008DCCE" w14:textId="28A1D780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</w:tr>
    </w:tbl>
    <w:p w14:paraId="2697D922" w14:textId="77777777" w:rsidR="002B2D13" w:rsidRPr="000547C0" w:rsidRDefault="004E2D11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4E2D1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307BFE7D" w:rsidR="002B2D13" w:rsidRPr="000547C0" w:rsidRDefault="00DB4FF4">
      <w:pPr>
        <w:rPr>
          <w:rFonts w:cstheme="minorHAnsi"/>
        </w:rPr>
      </w:pPr>
      <w:r>
        <w:rPr>
          <w:rFonts w:cstheme="minorHAnsi"/>
        </w:rPr>
        <w:t xml:space="preserve">The resources that we used </w:t>
      </w:r>
      <w:r w:rsidR="007D47A6">
        <w:rPr>
          <w:rFonts w:cstheme="minorHAnsi"/>
        </w:rPr>
        <w:t xml:space="preserve">were Microsoft Teams for communication and Microsoft Word for the </w:t>
      </w:r>
      <w:r w:rsidR="00CC380D">
        <w:rPr>
          <w:rFonts w:cstheme="minorHAnsi"/>
        </w:rPr>
        <w:t>Meeting report writing and completion of action items.</w:t>
      </w:r>
      <w:r w:rsidR="00DA63F3">
        <w:rPr>
          <w:rFonts w:cstheme="minorHAnsi"/>
        </w:rPr>
        <w:t xml:space="preserve"> GitHub</w:t>
      </w:r>
      <w:r w:rsidR="00D409E9">
        <w:rPr>
          <w:rFonts w:cstheme="minorHAnsi"/>
        </w:rPr>
        <w:t xml:space="preserve"> and Excel</w:t>
      </w:r>
      <w:r w:rsidR="00DA63F3">
        <w:rPr>
          <w:rFonts w:cstheme="minorHAnsi"/>
        </w:rPr>
        <w:t xml:space="preserve"> for </w:t>
      </w:r>
      <w:r w:rsidR="00F16FCE">
        <w:rPr>
          <w:rFonts w:cstheme="minorHAnsi"/>
        </w:rPr>
        <w:t>keeping</w:t>
      </w:r>
      <w:r w:rsidR="004248B9">
        <w:rPr>
          <w:rFonts w:cstheme="minorHAnsi"/>
        </w:rPr>
        <w:t xml:space="preserve"> track of</w:t>
      </w:r>
      <w:r w:rsidR="00D409E9">
        <w:rPr>
          <w:rFonts w:cstheme="minorHAnsi"/>
        </w:rPr>
        <w:t xml:space="preserve"> progress and uploading files. </w:t>
      </w:r>
      <w:r w:rsidR="00406D2B">
        <w:rPr>
          <w:rFonts w:cstheme="minorHAnsi"/>
        </w:rPr>
        <w:t xml:space="preserve">Moodle for </w:t>
      </w:r>
      <w:r w:rsidR="004248B9">
        <w:rPr>
          <w:rFonts w:cstheme="minorHAnsi"/>
        </w:rPr>
        <w:t>the ecommerce website code.</w:t>
      </w:r>
    </w:p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5724D87A" w:rsidR="00212D56" w:rsidRPr="000547C0" w:rsidRDefault="00DA63F3" w:rsidP="00212D56">
      <w:pPr>
        <w:rPr>
          <w:rFonts w:cstheme="minorHAnsi"/>
        </w:rPr>
      </w:pPr>
      <w:r>
        <w:rPr>
          <w:rFonts w:cstheme="minorHAnsi"/>
        </w:rPr>
        <w:t>N/A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227B7C" w14:textId="77777777" w:rsidR="0001758F" w:rsidRDefault="0001758F">
      <w:pPr>
        <w:spacing w:before="0" w:after="0"/>
      </w:pPr>
      <w:r>
        <w:separator/>
      </w:r>
    </w:p>
  </w:endnote>
  <w:endnote w:type="continuationSeparator" w:id="0">
    <w:p w14:paraId="201FDB85" w14:textId="77777777" w:rsidR="0001758F" w:rsidRDefault="0001758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E8096F" w14:textId="77777777" w:rsidR="0001758F" w:rsidRDefault="0001758F">
      <w:pPr>
        <w:spacing w:before="0" w:after="0"/>
      </w:pPr>
      <w:r>
        <w:separator/>
      </w:r>
    </w:p>
  </w:footnote>
  <w:footnote w:type="continuationSeparator" w:id="0">
    <w:p w14:paraId="50089C54" w14:textId="77777777" w:rsidR="0001758F" w:rsidRDefault="0001758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61482785">
    <w:abstractNumId w:val="3"/>
  </w:num>
  <w:num w:numId="2" w16cid:durableId="1373385094">
    <w:abstractNumId w:val="4"/>
  </w:num>
  <w:num w:numId="3" w16cid:durableId="2106611186">
    <w:abstractNumId w:val="1"/>
  </w:num>
  <w:num w:numId="4" w16cid:durableId="1408648893">
    <w:abstractNumId w:val="0"/>
  </w:num>
  <w:num w:numId="5" w16cid:durableId="293488485">
    <w:abstractNumId w:val="1"/>
    <w:lvlOverride w:ilvl="0">
      <w:startOverride w:val="1"/>
    </w:lvlOverride>
  </w:num>
  <w:num w:numId="6" w16cid:durableId="1938168219">
    <w:abstractNumId w:val="1"/>
    <w:lvlOverride w:ilvl="0">
      <w:startOverride w:val="1"/>
    </w:lvlOverride>
  </w:num>
  <w:num w:numId="7" w16cid:durableId="332799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1758F"/>
    <w:rsid w:val="00022305"/>
    <w:rsid w:val="0002771D"/>
    <w:rsid w:val="00032917"/>
    <w:rsid w:val="00037B3F"/>
    <w:rsid w:val="0004235A"/>
    <w:rsid w:val="00050773"/>
    <w:rsid w:val="000547C0"/>
    <w:rsid w:val="0006773D"/>
    <w:rsid w:val="00073BBD"/>
    <w:rsid w:val="0007593B"/>
    <w:rsid w:val="00086771"/>
    <w:rsid w:val="000C2384"/>
    <w:rsid w:val="00101118"/>
    <w:rsid w:val="00101E72"/>
    <w:rsid w:val="0012287E"/>
    <w:rsid w:val="00132287"/>
    <w:rsid w:val="00137D26"/>
    <w:rsid w:val="00145CC0"/>
    <w:rsid w:val="00147110"/>
    <w:rsid w:val="001C4533"/>
    <w:rsid w:val="001D2D4F"/>
    <w:rsid w:val="001E0877"/>
    <w:rsid w:val="001E25C3"/>
    <w:rsid w:val="0020000C"/>
    <w:rsid w:val="00212D56"/>
    <w:rsid w:val="00222A15"/>
    <w:rsid w:val="00227A44"/>
    <w:rsid w:val="0023269E"/>
    <w:rsid w:val="0024667D"/>
    <w:rsid w:val="00283B1B"/>
    <w:rsid w:val="0029425C"/>
    <w:rsid w:val="002B2D13"/>
    <w:rsid w:val="002C7D13"/>
    <w:rsid w:val="00326162"/>
    <w:rsid w:val="003335F9"/>
    <w:rsid w:val="00336201"/>
    <w:rsid w:val="00337E3C"/>
    <w:rsid w:val="00346587"/>
    <w:rsid w:val="0034721D"/>
    <w:rsid w:val="00386266"/>
    <w:rsid w:val="003910D0"/>
    <w:rsid w:val="003A2C45"/>
    <w:rsid w:val="003D49B2"/>
    <w:rsid w:val="003D5BF7"/>
    <w:rsid w:val="003D5D47"/>
    <w:rsid w:val="003F257D"/>
    <w:rsid w:val="00406D2B"/>
    <w:rsid w:val="00415363"/>
    <w:rsid w:val="00417461"/>
    <w:rsid w:val="004248B9"/>
    <w:rsid w:val="0043672F"/>
    <w:rsid w:val="00476A60"/>
    <w:rsid w:val="0048440B"/>
    <w:rsid w:val="00494943"/>
    <w:rsid w:val="004E2D11"/>
    <w:rsid w:val="004E3CAE"/>
    <w:rsid w:val="004F4DA1"/>
    <w:rsid w:val="004F7189"/>
    <w:rsid w:val="00532E98"/>
    <w:rsid w:val="005A7328"/>
    <w:rsid w:val="005B5D9F"/>
    <w:rsid w:val="005C1C65"/>
    <w:rsid w:val="005E17E4"/>
    <w:rsid w:val="005F7C87"/>
    <w:rsid w:val="006344A8"/>
    <w:rsid w:val="0064635D"/>
    <w:rsid w:val="006C2459"/>
    <w:rsid w:val="006C761B"/>
    <w:rsid w:val="006D7A66"/>
    <w:rsid w:val="006E0660"/>
    <w:rsid w:val="006E6E41"/>
    <w:rsid w:val="006F01EE"/>
    <w:rsid w:val="006F5AB3"/>
    <w:rsid w:val="006F5CF4"/>
    <w:rsid w:val="00726E2C"/>
    <w:rsid w:val="00733D96"/>
    <w:rsid w:val="00734EEC"/>
    <w:rsid w:val="00737530"/>
    <w:rsid w:val="00767A17"/>
    <w:rsid w:val="007A4D33"/>
    <w:rsid w:val="007D47A6"/>
    <w:rsid w:val="007E002D"/>
    <w:rsid w:val="007F04FA"/>
    <w:rsid w:val="008336D9"/>
    <w:rsid w:val="00835CA7"/>
    <w:rsid w:val="008417CB"/>
    <w:rsid w:val="008640C7"/>
    <w:rsid w:val="00870F18"/>
    <w:rsid w:val="00877DA3"/>
    <w:rsid w:val="00893F1C"/>
    <w:rsid w:val="008B1B46"/>
    <w:rsid w:val="008D0027"/>
    <w:rsid w:val="008E16DF"/>
    <w:rsid w:val="00921E33"/>
    <w:rsid w:val="009566D7"/>
    <w:rsid w:val="00961957"/>
    <w:rsid w:val="00962887"/>
    <w:rsid w:val="009A0172"/>
    <w:rsid w:val="009C5E8D"/>
    <w:rsid w:val="009C5EBB"/>
    <w:rsid w:val="009F0795"/>
    <w:rsid w:val="00A44362"/>
    <w:rsid w:val="00A629C5"/>
    <w:rsid w:val="00A7506E"/>
    <w:rsid w:val="00A859B1"/>
    <w:rsid w:val="00AA212E"/>
    <w:rsid w:val="00AA393E"/>
    <w:rsid w:val="00AD5B4B"/>
    <w:rsid w:val="00AE719F"/>
    <w:rsid w:val="00B010D4"/>
    <w:rsid w:val="00B11449"/>
    <w:rsid w:val="00B31786"/>
    <w:rsid w:val="00B317CF"/>
    <w:rsid w:val="00B777C6"/>
    <w:rsid w:val="00B81401"/>
    <w:rsid w:val="00B9158B"/>
    <w:rsid w:val="00C034AB"/>
    <w:rsid w:val="00C1744B"/>
    <w:rsid w:val="00C30A7A"/>
    <w:rsid w:val="00C53F55"/>
    <w:rsid w:val="00C5496D"/>
    <w:rsid w:val="00C62CC2"/>
    <w:rsid w:val="00C63FF4"/>
    <w:rsid w:val="00CA2F11"/>
    <w:rsid w:val="00CA5B7D"/>
    <w:rsid w:val="00CC2410"/>
    <w:rsid w:val="00CC380D"/>
    <w:rsid w:val="00CE4D89"/>
    <w:rsid w:val="00D15151"/>
    <w:rsid w:val="00D409E9"/>
    <w:rsid w:val="00D60069"/>
    <w:rsid w:val="00D62E01"/>
    <w:rsid w:val="00D661EE"/>
    <w:rsid w:val="00D84755"/>
    <w:rsid w:val="00D922EF"/>
    <w:rsid w:val="00D94B5C"/>
    <w:rsid w:val="00DA0EAE"/>
    <w:rsid w:val="00DA63F3"/>
    <w:rsid w:val="00DB4FF4"/>
    <w:rsid w:val="00E048B4"/>
    <w:rsid w:val="00E10594"/>
    <w:rsid w:val="00E130C3"/>
    <w:rsid w:val="00E25782"/>
    <w:rsid w:val="00E27375"/>
    <w:rsid w:val="00E74A00"/>
    <w:rsid w:val="00E77011"/>
    <w:rsid w:val="00EC033A"/>
    <w:rsid w:val="00ED3BB1"/>
    <w:rsid w:val="00F03EE3"/>
    <w:rsid w:val="00F112ED"/>
    <w:rsid w:val="00F16FCE"/>
    <w:rsid w:val="00F37D50"/>
    <w:rsid w:val="00F401E8"/>
    <w:rsid w:val="00F434DD"/>
    <w:rsid w:val="00F72DF7"/>
    <w:rsid w:val="00F824CE"/>
    <w:rsid w:val="00FB42C0"/>
    <w:rsid w:val="00FB57F5"/>
    <w:rsid w:val="00FC74C1"/>
    <w:rsid w:val="00FC7DBE"/>
    <w:rsid w:val="00FD5973"/>
    <w:rsid w:val="00FD5EC1"/>
    <w:rsid w:val="00FE0256"/>
    <w:rsid w:val="00FE14A8"/>
    <w:rsid w:val="00FE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515850"/>
    <w:rsid w:val="005C1C65"/>
    <w:rsid w:val="008579DE"/>
    <w:rsid w:val="008916CA"/>
    <w:rsid w:val="00976434"/>
    <w:rsid w:val="009C5E8D"/>
    <w:rsid w:val="00A448B1"/>
    <w:rsid w:val="00B317CF"/>
    <w:rsid w:val="00B467A2"/>
    <w:rsid w:val="00C926F6"/>
    <w:rsid w:val="00CC2410"/>
    <w:rsid w:val="00E3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AD007E6BE1814B84B0B9FCC03933BAFB">
    <w:name w:val="AD007E6BE1814B84B0B9FCC03933BAFB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B6D234FE28B445DAA3C6EFECE087D8B9">
    <w:name w:val="B6D234FE28B445DAA3C6EFECE087D8B9"/>
  </w:style>
  <w:style w:type="paragraph" w:customStyle="1" w:styleId="88E2139510F74C30AACECAF3F25D4FF8">
    <w:name w:val="88E2139510F74C30AACECAF3F25D4FF8"/>
  </w:style>
  <w:style w:type="paragraph" w:customStyle="1" w:styleId="141A0C9745484EBEA960F75D7B55760F">
    <w:name w:val="141A0C9745484EBEA960F75D7B55760F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210</TotalTime>
  <Pages>3</Pages>
  <Words>534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Luffynix 133</cp:lastModifiedBy>
  <cp:revision>125</cp:revision>
  <dcterms:created xsi:type="dcterms:W3CDTF">2021-08-05T00:04:00Z</dcterms:created>
  <dcterms:modified xsi:type="dcterms:W3CDTF">2024-05-29T01:30:00Z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